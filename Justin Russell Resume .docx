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31D0D6" w14:textId="77777777" w:rsidR="0082536A" w:rsidRPr="00750C08" w:rsidRDefault="0082536A" w:rsidP="001B2B2D">
      <w:pPr>
        <w:pStyle w:val="Heading1"/>
        <w:rPr>
          <w:sz w:val="32"/>
          <w:szCs w:val="32"/>
        </w:rPr>
      </w:pPr>
      <w:bookmarkStart w:id="0" w:name="_GoBack"/>
      <w:bookmarkEnd w:id="0"/>
      <w:r w:rsidRPr="00750C08">
        <w:rPr>
          <w:sz w:val="32"/>
          <w:szCs w:val="32"/>
        </w:rPr>
        <w:t>Objective</w:t>
      </w:r>
    </w:p>
    <w:sdt>
      <w:sdtPr>
        <w:rPr>
          <w:sz w:val="22"/>
        </w:rPr>
        <w:id w:val="9459735"/>
        <w:placeholder>
          <w:docPart w:val="71B84CD2B505D94EAF633D840AF44127"/>
        </w:placeholder>
      </w:sdtPr>
      <w:sdtEndPr/>
      <w:sdtContent>
        <w:p w14:paraId="4825628E" w14:textId="08093B6C" w:rsidR="0082536A" w:rsidRPr="00750C08" w:rsidRDefault="00F44734" w:rsidP="001B2B2D">
          <w:pPr>
            <w:pStyle w:val="BodyText"/>
            <w:spacing w:line="240" w:lineRule="auto"/>
            <w:rPr>
              <w:sz w:val="22"/>
            </w:rPr>
          </w:pPr>
          <w:r w:rsidRPr="00750C08">
            <w:rPr>
              <w:sz w:val="22"/>
            </w:rPr>
            <w:t>To work in an environment that will challenge me further, while allowing me to contribute to the continued growth and success of the organization.  To obtain a position that will provide me the ability to apply my work ethic and experience to a growing industry.</w:t>
          </w:r>
        </w:p>
      </w:sdtContent>
    </w:sdt>
    <w:p w14:paraId="5D42BFFE" w14:textId="77777777" w:rsidR="0082536A" w:rsidRPr="00750C08" w:rsidRDefault="0082536A" w:rsidP="001B2B2D">
      <w:pPr>
        <w:pStyle w:val="Heading1"/>
        <w:rPr>
          <w:sz w:val="28"/>
          <w:szCs w:val="28"/>
        </w:rPr>
      </w:pPr>
      <w:r w:rsidRPr="00750C08">
        <w:rPr>
          <w:sz w:val="28"/>
          <w:szCs w:val="28"/>
        </w:rPr>
        <w:t>Experience</w:t>
      </w:r>
    </w:p>
    <w:p w14:paraId="33D77338" w14:textId="11FF1716" w:rsidR="00332C94" w:rsidRPr="00750C08" w:rsidRDefault="00332C94" w:rsidP="001B2B2D">
      <w:pPr>
        <w:pStyle w:val="BodyText"/>
        <w:spacing w:line="240" w:lineRule="auto"/>
        <w:rPr>
          <w:sz w:val="24"/>
          <w:szCs w:val="24"/>
        </w:rPr>
      </w:pPr>
      <w:r w:rsidRPr="00750C08">
        <w:rPr>
          <w:b/>
          <w:color w:val="000000" w:themeColor="text1"/>
          <w:sz w:val="24"/>
          <w:szCs w:val="24"/>
        </w:rPr>
        <w:t>Park City Mountain Resort</w:t>
      </w:r>
      <w:r w:rsidR="00750C08">
        <w:rPr>
          <w:sz w:val="24"/>
          <w:szCs w:val="24"/>
        </w:rPr>
        <w:t xml:space="preserve">                      Park City</w:t>
      </w:r>
      <w:r w:rsidR="001435A3">
        <w:rPr>
          <w:sz w:val="24"/>
          <w:szCs w:val="24"/>
        </w:rPr>
        <w:t>,</w:t>
      </w:r>
      <w:r w:rsidR="00750C08">
        <w:rPr>
          <w:sz w:val="24"/>
          <w:szCs w:val="24"/>
        </w:rPr>
        <w:t xml:space="preserve"> UT</w:t>
      </w:r>
      <w:r w:rsidR="0088255F" w:rsidRPr="00750C08">
        <w:rPr>
          <w:sz w:val="24"/>
          <w:szCs w:val="24"/>
        </w:rPr>
        <w:t xml:space="preserve"> </w:t>
      </w:r>
      <w:r w:rsidR="00750C08">
        <w:rPr>
          <w:sz w:val="24"/>
          <w:szCs w:val="24"/>
        </w:rPr>
        <w:t xml:space="preserve">                                    </w:t>
      </w:r>
      <w:r w:rsidR="00A946AC" w:rsidRPr="00750C08">
        <w:rPr>
          <w:sz w:val="24"/>
          <w:szCs w:val="24"/>
        </w:rPr>
        <w:t>June 2012</w:t>
      </w:r>
      <w:r w:rsidR="001435A3">
        <w:rPr>
          <w:sz w:val="24"/>
          <w:szCs w:val="24"/>
        </w:rPr>
        <w:t xml:space="preserve"> </w:t>
      </w:r>
      <w:r w:rsidRPr="00750C08">
        <w:rPr>
          <w:sz w:val="24"/>
          <w:szCs w:val="24"/>
        </w:rPr>
        <w:t>-</w:t>
      </w:r>
      <w:r w:rsidR="001435A3">
        <w:rPr>
          <w:sz w:val="24"/>
          <w:szCs w:val="24"/>
        </w:rPr>
        <w:t xml:space="preserve"> </w:t>
      </w:r>
      <w:r w:rsidRPr="00750C08">
        <w:rPr>
          <w:sz w:val="24"/>
          <w:szCs w:val="24"/>
        </w:rPr>
        <w:t xml:space="preserve">Present </w:t>
      </w:r>
    </w:p>
    <w:p w14:paraId="043E9225" w14:textId="77777777" w:rsidR="0088255F" w:rsidRPr="00164CA0" w:rsidRDefault="0088255F" w:rsidP="0088255F">
      <w:pPr>
        <w:pStyle w:val="BodyText"/>
        <w:numPr>
          <w:ilvl w:val="0"/>
          <w:numId w:val="14"/>
        </w:numPr>
        <w:spacing w:line="240" w:lineRule="auto"/>
        <w:rPr>
          <w:i/>
          <w:sz w:val="22"/>
        </w:rPr>
      </w:pPr>
      <w:r w:rsidRPr="00164CA0">
        <w:rPr>
          <w:i/>
          <w:sz w:val="22"/>
        </w:rPr>
        <w:t>PCMR Pro</w:t>
      </w:r>
      <w:r w:rsidR="0060002D" w:rsidRPr="00164CA0">
        <w:rPr>
          <w:i/>
          <w:sz w:val="22"/>
        </w:rPr>
        <w:t xml:space="preserve"> Mountain Patrolle</w:t>
      </w:r>
      <w:r w:rsidRPr="00164CA0">
        <w:rPr>
          <w:i/>
          <w:sz w:val="22"/>
        </w:rPr>
        <w:t xml:space="preserve">r  </w:t>
      </w:r>
    </w:p>
    <w:p w14:paraId="257CEE8F" w14:textId="6F794C10" w:rsidR="00984629" w:rsidRPr="0088255F" w:rsidRDefault="00984629" w:rsidP="0088255F">
      <w:pPr>
        <w:pStyle w:val="BodyText"/>
        <w:spacing w:line="240" w:lineRule="auto"/>
        <w:ind w:left="720"/>
        <w:rPr>
          <w:i/>
        </w:rPr>
      </w:pPr>
      <w:r>
        <w:t xml:space="preserve">Provide and maintain on hill mountain safety.  First </w:t>
      </w:r>
      <w:r w:rsidR="001B2B2D">
        <w:t>respond to any emergency on mountain property</w:t>
      </w:r>
      <w:r>
        <w:t xml:space="preserve">. </w:t>
      </w:r>
    </w:p>
    <w:p w14:paraId="6669CD17" w14:textId="77777777" w:rsidR="00164CA0" w:rsidRPr="00164CA0" w:rsidRDefault="00332C94" w:rsidP="001B2B2D">
      <w:pPr>
        <w:pStyle w:val="BodyText"/>
        <w:numPr>
          <w:ilvl w:val="0"/>
          <w:numId w:val="14"/>
        </w:numPr>
        <w:spacing w:line="240" w:lineRule="auto"/>
        <w:rPr>
          <w:i/>
          <w:sz w:val="22"/>
        </w:rPr>
      </w:pPr>
      <w:r w:rsidRPr="00164CA0">
        <w:rPr>
          <w:i/>
          <w:sz w:val="22"/>
        </w:rPr>
        <w:t xml:space="preserve">Emergency Medical Technician (EMT)/Summer Operations </w:t>
      </w:r>
    </w:p>
    <w:p w14:paraId="16BBC7EA" w14:textId="7C4B5C87" w:rsidR="00332C94" w:rsidRPr="00164CA0" w:rsidRDefault="00164CA0" w:rsidP="00164CA0">
      <w:pPr>
        <w:pStyle w:val="BodyText"/>
        <w:spacing w:line="240" w:lineRule="auto"/>
        <w:ind w:left="360"/>
        <w:rPr>
          <w:i/>
        </w:rPr>
      </w:pPr>
      <w:r>
        <w:rPr>
          <w:i/>
        </w:rPr>
        <w:tab/>
      </w:r>
      <w:r w:rsidR="00D17A39">
        <w:t>Provide b</w:t>
      </w:r>
      <w:r w:rsidR="00332C94">
        <w:t xml:space="preserve">asic life support throughout daily operations ranging from abrasions, lacerations, breaks, fractures, and dislocations as </w:t>
      </w:r>
      <w:r>
        <w:tab/>
      </w:r>
      <w:r w:rsidR="00332C94">
        <w:t>well as any other interventions within my scope of practice or with</w:t>
      </w:r>
      <w:r w:rsidR="00750C08">
        <w:t>in medical directions protocol.</w:t>
      </w:r>
    </w:p>
    <w:p w14:paraId="41153231" w14:textId="77777777" w:rsidR="00750C08" w:rsidRPr="00332C94" w:rsidRDefault="00750C08" w:rsidP="001B2B2D">
      <w:pPr>
        <w:pStyle w:val="BodyText"/>
        <w:spacing w:line="240" w:lineRule="auto"/>
        <w:ind w:left="720"/>
      </w:pPr>
    </w:p>
    <w:p w14:paraId="64CC6E61" w14:textId="29EA9A1B" w:rsidR="0082536A" w:rsidRPr="00750C08" w:rsidRDefault="005701EB" w:rsidP="001B2B2D">
      <w:pPr>
        <w:pStyle w:val="Heading2"/>
        <w:rPr>
          <w:sz w:val="24"/>
          <w:szCs w:val="24"/>
        </w:rPr>
      </w:pPr>
      <w:sdt>
        <w:sdtPr>
          <w:rPr>
            <w:sz w:val="24"/>
            <w:szCs w:val="24"/>
          </w:rPr>
          <w:id w:val="9459739"/>
          <w:placeholder>
            <w:docPart w:val="9BA61A308856BC4FBF3F4937FA10BAAA"/>
          </w:placeholder>
        </w:sdtPr>
        <w:sdtEndPr/>
        <w:sdtContent>
          <w:r w:rsidR="00CE6A75" w:rsidRPr="00750C08">
            <w:rPr>
              <w:b/>
              <w:color w:val="auto"/>
              <w:sz w:val="24"/>
              <w:szCs w:val="24"/>
            </w:rPr>
            <w:t xml:space="preserve">Ski </w:t>
          </w:r>
          <w:r w:rsidR="0072311F" w:rsidRPr="00750C08">
            <w:rPr>
              <w:b/>
              <w:color w:val="auto"/>
              <w:sz w:val="24"/>
              <w:szCs w:val="24"/>
            </w:rPr>
            <w:t>Butler</w:t>
          </w:r>
          <w:r w:rsidR="0072311F">
            <w:rPr>
              <w:b/>
              <w:color w:val="auto"/>
              <w:sz w:val="24"/>
              <w:szCs w:val="24"/>
            </w:rPr>
            <w:t xml:space="preserve">s </w:t>
          </w:r>
        </w:sdtContent>
      </w:sdt>
      <w:r w:rsidR="0088255F" w:rsidRPr="00750C08">
        <w:rPr>
          <w:sz w:val="24"/>
          <w:szCs w:val="24"/>
        </w:rPr>
        <w:t>Park City</w:t>
      </w:r>
      <w:r w:rsidR="001435A3">
        <w:rPr>
          <w:sz w:val="24"/>
          <w:szCs w:val="24"/>
        </w:rPr>
        <w:t>,</w:t>
      </w:r>
      <w:r w:rsidR="0088255F" w:rsidRPr="00750C08">
        <w:rPr>
          <w:sz w:val="24"/>
          <w:szCs w:val="24"/>
        </w:rPr>
        <w:t xml:space="preserve"> UT </w:t>
      </w:r>
      <w:r w:rsidR="00750C08">
        <w:rPr>
          <w:sz w:val="24"/>
          <w:szCs w:val="24"/>
        </w:rPr>
        <w:t xml:space="preserve">                                     </w:t>
      </w:r>
      <w:r w:rsidR="0088255F" w:rsidRPr="00750C08">
        <w:rPr>
          <w:sz w:val="24"/>
          <w:szCs w:val="24"/>
        </w:rPr>
        <w:t>April</w:t>
      </w:r>
      <w:r w:rsidR="00332C94" w:rsidRPr="00750C08">
        <w:rPr>
          <w:sz w:val="24"/>
          <w:szCs w:val="24"/>
        </w:rPr>
        <w:t xml:space="preserve"> 2006</w:t>
      </w:r>
      <w:r w:rsidR="001435A3">
        <w:rPr>
          <w:sz w:val="24"/>
          <w:szCs w:val="24"/>
        </w:rPr>
        <w:t xml:space="preserve"> </w:t>
      </w:r>
      <w:r w:rsidR="00D17A39" w:rsidRPr="00750C08">
        <w:rPr>
          <w:sz w:val="24"/>
          <w:szCs w:val="24"/>
        </w:rPr>
        <w:t>- January</w:t>
      </w:r>
      <w:r w:rsidR="00C35C44" w:rsidRPr="00750C08">
        <w:rPr>
          <w:sz w:val="24"/>
          <w:szCs w:val="24"/>
        </w:rPr>
        <w:t xml:space="preserve"> 2012</w:t>
      </w:r>
    </w:p>
    <w:sdt>
      <w:sdtPr>
        <w:id w:val="9459741"/>
        <w:placeholder>
          <w:docPart w:val="F801F3EF9F60374FB5947E5F51B0C314"/>
        </w:placeholder>
      </w:sdtPr>
      <w:sdtEndPr/>
      <w:sdtContent>
        <w:p w14:paraId="11B369CA" w14:textId="7A14BA56" w:rsidR="00CE6A75" w:rsidRPr="00635B61" w:rsidRDefault="003C72B4" w:rsidP="001B2B2D">
          <w:pPr>
            <w:pStyle w:val="ListBullet"/>
            <w:spacing w:line="240" w:lineRule="auto"/>
            <w:rPr>
              <w:sz w:val="22"/>
            </w:rPr>
          </w:pPr>
          <w:r w:rsidRPr="00635B61">
            <w:rPr>
              <w:i/>
              <w:sz w:val="22"/>
            </w:rPr>
            <w:t xml:space="preserve">General </w:t>
          </w:r>
          <w:r w:rsidR="00CE6A75" w:rsidRPr="00635B61">
            <w:rPr>
              <w:i/>
              <w:sz w:val="22"/>
            </w:rPr>
            <w:t>Manger</w:t>
          </w:r>
          <w:r w:rsidR="001D5BA2" w:rsidRPr="00635B61">
            <w:rPr>
              <w:i/>
              <w:sz w:val="22"/>
            </w:rPr>
            <w:t xml:space="preserve"> (2010-2012</w:t>
          </w:r>
          <w:r w:rsidR="001D5BA2" w:rsidRPr="00635B61">
            <w:rPr>
              <w:sz w:val="22"/>
            </w:rPr>
            <w:t>)</w:t>
          </w:r>
        </w:p>
        <w:p w14:paraId="70AF4867" w14:textId="77777777" w:rsidR="00635B61" w:rsidRDefault="00770579" w:rsidP="00635B61">
          <w:pPr>
            <w:pStyle w:val="ListBullet"/>
            <w:numPr>
              <w:ilvl w:val="0"/>
              <w:numId w:val="0"/>
            </w:numPr>
            <w:spacing w:line="240" w:lineRule="auto"/>
            <w:ind w:left="288"/>
          </w:pPr>
          <w:r>
            <w:t>Responsible for daily operati</w:t>
          </w:r>
          <w:r w:rsidR="000F3A3A">
            <w:t xml:space="preserve">ons and </w:t>
          </w:r>
          <w:r w:rsidR="008079E4">
            <w:t>managing around 15</w:t>
          </w:r>
          <w:r>
            <w:t xml:space="preserve"> employees.  Daily tasks include anything from invoicing, scheduling, meetings, making sure employees stay on task and provide excellent customer service, making sure the company</w:t>
          </w:r>
          <w:r w:rsidR="00E118EC">
            <w:t>/location</w:t>
          </w:r>
          <w:r w:rsidR="003C72B4">
            <w:t xml:space="preserve"> run</w:t>
          </w:r>
          <w:r>
            <w:t>s smoothly a</w:t>
          </w:r>
          <w:r w:rsidR="00E118EC">
            <w:t>nd remains to stay profitable.  Also responsible for company’s Presidents personal locations: Park City, Jackson Hole, North &amp; South Lake Tahoe, Vail, &amp; Breckenridge.</w:t>
          </w:r>
        </w:p>
        <w:p w14:paraId="145AD76B" w14:textId="77777777" w:rsidR="00635B61" w:rsidRDefault="00635B61" w:rsidP="00635B61">
          <w:pPr>
            <w:pStyle w:val="ListBullet"/>
            <w:numPr>
              <w:ilvl w:val="0"/>
              <w:numId w:val="0"/>
            </w:numPr>
            <w:spacing w:line="240" w:lineRule="auto"/>
            <w:ind w:left="288"/>
          </w:pPr>
        </w:p>
        <w:p w14:paraId="36EACA46" w14:textId="080C00FF" w:rsidR="001D5BA2" w:rsidRPr="00635B61" w:rsidRDefault="00635B61" w:rsidP="00635B61">
          <w:pPr>
            <w:pStyle w:val="ListBullet"/>
            <w:numPr>
              <w:ilvl w:val="0"/>
              <w:numId w:val="0"/>
            </w:numPr>
            <w:spacing w:line="240" w:lineRule="auto"/>
            <w:ind w:left="360"/>
          </w:pPr>
          <w:r>
            <w:rPr>
              <w:i/>
              <w:sz w:val="22"/>
            </w:rPr>
            <w:t>-</w:t>
          </w:r>
          <w:r w:rsidR="001D5BA2" w:rsidRPr="00635B61">
            <w:rPr>
              <w:i/>
              <w:sz w:val="22"/>
            </w:rPr>
            <w:t>Team Leader/Asst. Manager. (2008-2010)</w:t>
          </w:r>
        </w:p>
        <w:p w14:paraId="5EABEB96" w14:textId="08B5156B" w:rsidR="001D5BA2" w:rsidRDefault="001D5BA2" w:rsidP="001B2B2D">
          <w:pPr>
            <w:pStyle w:val="ListBullet"/>
            <w:numPr>
              <w:ilvl w:val="0"/>
              <w:numId w:val="0"/>
            </w:numPr>
            <w:spacing w:line="240" w:lineRule="auto"/>
            <w:ind w:left="288"/>
          </w:pPr>
          <w:r>
            <w:tab/>
            <w:t>Shift supervisor, responsible for team members per shift.  Insuring company</w:t>
          </w:r>
          <w:r w:rsidR="001E490C">
            <w:t>/location</w:t>
          </w:r>
          <w:r>
            <w:t xml:space="preserve"> remains on task and doesn’t miss a beat.</w:t>
          </w:r>
        </w:p>
        <w:p w14:paraId="1B39E7E5" w14:textId="77777777" w:rsidR="00635B61" w:rsidRDefault="00635B61" w:rsidP="001B2B2D">
          <w:pPr>
            <w:pStyle w:val="ListBullet"/>
            <w:numPr>
              <w:ilvl w:val="0"/>
              <w:numId w:val="0"/>
            </w:numPr>
            <w:spacing w:line="240" w:lineRule="auto"/>
            <w:ind w:left="288"/>
          </w:pPr>
        </w:p>
        <w:p w14:paraId="5596E74B" w14:textId="77777777" w:rsidR="00416673" w:rsidRPr="00635B61" w:rsidRDefault="00416673" w:rsidP="001B2B2D">
          <w:pPr>
            <w:pStyle w:val="ListBullet"/>
            <w:numPr>
              <w:ilvl w:val="0"/>
              <w:numId w:val="0"/>
            </w:numPr>
            <w:spacing w:line="240" w:lineRule="auto"/>
            <w:ind w:left="288"/>
            <w:rPr>
              <w:sz w:val="22"/>
            </w:rPr>
          </w:pPr>
          <w:r w:rsidRPr="00635B61">
            <w:rPr>
              <w:sz w:val="22"/>
            </w:rPr>
            <w:t>-</w:t>
          </w:r>
          <w:r w:rsidRPr="00635B61">
            <w:rPr>
              <w:i/>
              <w:sz w:val="22"/>
            </w:rPr>
            <w:t>Ski Tech (2004-2008)</w:t>
          </w:r>
        </w:p>
        <w:p w14:paraId="0F9D3DDF" w14:textId="77777777" w:rsidR="00332C94" w:rsidRDefault="00416673" w:rsidP="001B2B2D">
          <w:pPr>
            <w:pStyle w:val="ListBullet"/>
            <w:numPr>
              <w:ilvl w:val="0"/>
              <w:numId w:val="0"/>
            </w:numPr>
            <w:spacing w:line="240" w:lineRule="auto"/>
            <w:ind w:left="288"/>
          </w:pPr>
          <w:r>
            <w:tab/>
            <w:t>Duties included delivering skis, upholding company culture, ski tune, wax, P-Tex, edge, base grind.  Industry knowledge.</w:t>
          </w:r>
          <w:r w:rsidR="00072282">
            <w:t xml:space="preserve"> </w:t>
          </w:r>
        </w:p>
        <w:p w14:paraId="6EA01D9F" w14:textId="1E5B5713" w:rsidR="00332C94" w:rsidRDefault="005701EB" w:rsidP="001B2B2D">
          <w:pPr>
            <w:pStyle w:val="ListBullet"/>
            <w:numPr>
              <w:ilvl w:val="0"/>
              <w:numId w:val="0"/>
            </w:numPr>
            <w:spacing w:line="240" w:lineRule="auto"/>
            <w:ind w:left="288"/>
          </w:pPr>
        </w:p>
      </w:sdtContent>
    </w:sdt>
    <w:p w14:paraId="267C64A9" w14:textId="53FB66B5" w:rsidR="00CE6A75" w:rsidRPr="00635B61" w:rsidRDefault="0082536A" w:rsidP="001B2B2D">
      <w:pPr>
        <w:pStyle w:val="ListBullet"/>
        <w:numPr>
          <w:ilvl w:val="0"/>
          <w:numId w:val="0"/>
        </w:numPr>
        <w:spacing w:line="240" w:lineRule="auto"/>
        <w:ind w:left="288" w:hanging="288"/>
        <w:rPr>
          <w:color w:val="377933" w:themeColor="accent2"/>
          <w:sz w:val="28"/>
          <w:szCs w:val="28"/>
        </w:rPr>
      </w:pPr>
      <w:r w:rsidRPr="00635B61">
        <w:rPr>
          <w:color w:val="377933" w:themeColor="accent2"/>
          <w:sz w:val="28"/>
          <w:szCs w:val="28"/>
        </w:rPr>
        <w:t>Education</w:t>
      </w:r>
    </w:p>
    <w:p w14:paraId="17CB7E54" w14:textId="74BA2917" w:rsidR="00750C08" w:rsidRDefault="00526DFD" w:rsidP="00287F0D">
      <w:pPr>
        <w:pStyle w:val="BodyText"/>
        <w:spacing w:line="240" w:lineRule="auto"/>
        <w:ind w:firstLine="288"/>
        <w:rPr>
          <w:szCs w:val="20"/>
        </w:rPr>
      </w:pPr>
      <w:r w:rsidRPr="00526DFD">
        <w:rPr>
          <w:szCs w:val="20"/>
        </w:rPr>
        <w:t xml:space="preserve">EMT/WEMT </w:t>
      </w:r>
      <w:r>
        <w:rPr>
          <w:szCs w:val="20"/>
        </w:rPr>
        <w:t xml:space="preserve">- </w:t>
      </w:r>
      <w:r w:rsidRPr="00526DFD">
        <w:rPr>
          <w:szCs w:val="20"/>
        </w:rPr>
        <w:t>Bureau of E</w:t>
      </w:r>
      <w:r>
        <w:rPr>
          <w:szCs w:val="20"/>
        </w:rPr>
        <w:t>mergency Medical Services/Utah Department of H</w:t>
      </w:r>
      <w:r w:rsidRPr="00526DFD">
        <w:rPr>
          <w:szCs w:val="20"/>
        </w:rPr>
        <w:t>ealth (certification # 2012103006).</w:t>
      </w:r>
    </w:p>
    <w:p w14:paraId="33C573D6" w14:textId="78C56CB7" w:rsidR="00526DFD" w:rsidRDefault="00A44384" w:rsidP="001B2B2D">
      <w:pPr>
        <w:pStyle w:val="BodyText"/>
        <w:spacing w:line="240" w:lineRule="auto"/>
        <w:ind w:firstLine="288"/>
        <w:rPr>
          <w:szCs w:val="20"/>
        </w:rPr>
      </w:pPr>
      <w:r>
        <w:rPr>
          <w:szCs w:val="20"/>
        </w:rPr>
        <w:t xml:space="preserve">Wilderness First Responder (WFR)- Wilderness Medicine of Utah. </w:t>
      </w:r>
    </w:p>
    <w:p w14:paraId="46CB49E6" w14:textId="26238608" w:rsidR="00CE6A75" w:rsidRPr="00CE6A75" w:rsidRDefault="00CE6A75" w:rsidP="001B2B2D">
      <w:pPr>
        <w:pStyle w:val="BodyText"/>
        <w:spacing w:line="240" w:lineRule="auto"/>
        <w:ind w:firstLine="288"/>
      </w:pPr>
      <w:r>
        <w:t xml:space="preserve">Fire Science, </w:t>
      </w:r>
      <w:r w:rsidRPr="00CE6A75">
        <w:t>Utah Valley University</w:t>
      </w:r>
      <w:r>
        <w:t xml:space="preserve"> (June, 2007)</w:t>
      </w:r>
    </w:p>
    <w:p w14:paraId="7FDED6EA" w14:textId="26B85BB0" w:rsidR="0082536A" w:rsidRDefault="00CE6A75" w:rsidP="001B2B2D">
      <w:pPr>
        <w:pStyle w:val="BodyText"/>
        <w:spacing w:line="240" w:lineRule="auto"/>
        <w:ind w:firstLine="288"/>
      </w:pPr>
      <w:r w:rsidRPr="00CE6A75">
        <w:t>Mount</w:t>
      </w:r>
      <w:r w:rsidR="00682A2C">
        <w:t>ain Home High School</w:t>
      </w:r>
      <w:r w:rsidRPr="00CE6A75">
        <w:t xml:space="preserve"> (</w:t>
      </w:r>
      <w:r>
        <w:t>May,</w:t>
      </w:r>
      <w:r w:rsidRPr="00CE6A75">
        <w:t xml:space="preserve"> 2002)</w:t>
      </w:r>
    </w:p>
    <w:p w14:paraId="22E7D176" w14:textId="77777777" w:rsidR="0082536A" w:rsidRPr="00635B61" w:rsidRDefault="0082536A" w:rsidP="001B2B2D">
      <w:pPr>
        <w:pStyle w:val="Heading1"/>
        <w:tabs>
          <w:tab w:val="left" w:pos="3280"/>
        </w:tabs>
        <w:rPr>
          <w:sz w:val="28"/>
          <w:szCs w:val="28"/>
        </w:rPr>
      </w:pPr>
      <w:r w:rsidRPr="00635B61">
        <w:rPr>
          <w:sz w:val="28"/>
          <w:szCs w:val="28"/>
        </w:rPr>
        <w:t>Skills</w:t>
      </w:r>
      <w:r w:rsidR="009B3420" w:rsidRPr="00635B61">
        <w:rPr>
          <w:sz w:val="28"/>
          <w:szCs w:val="28"/>
        </w:rPr>
        <w:tab/>
      </w:r>
    </w:p>
    <w:sdt>
      <w:sdtPr>
        <w:rPr>
          <w:rFonts w:asciiTheme="minorHAnsi" w:eastAsiaTheme="minorEastAsia" w:hAnsiTheme="minorHAnsi" w:cstheme="minorBidi"/>
          <w:color w:val="auto"/>
          <w:sz w:val="20"/>
          <w:szCs w:val="22"/>
        </w:rPr>
        <w:id w:val="9459754"/>
        <w:placeholder>
          <w:docPart w:val="F9175BBAA32E8A4B986F57F50199B31E"/>
        </w:placeholder>
      </w:sdtPr>
      <w:sdtEndPr/>
      <w:sdtContent>
        <w:p w14:paraId="755E64DC" w14:textId="4D1443B9" w:rsidR="0050791F" w:rsidRPr="00635B61" w:rsidRDefault="00927D7A" w:rsidP="001B2B2D">
          <w:pPr>
            <w:pStyle w:val="JobTitle"/>
            <w:spacing w:line="240" w:lineRule="auto"/>
            <w:rPr>
              <w:rFonts w:ascii="Baskerville Old Face" w:hAnsi="Baskerville Old Face"/>
              <w:sz w:val="22"/>
              <w:szCs w:val="22"/>
            </w:rPr>
          </w:pPr>
          <w:r w:rsidRPr="00635B61">
            <w:rPr>
              <w:rFonts w:ascii="Baskerville Old Face" w:hAnsi="Baskerville Old Face"/>
              <w:sz w:val="22"/>
              <w:szCs w:val="22"/>
            </w:rPr>
            <w:t>Microsoft Word applications</w:t>
          </w:r>
          <w:r w:rsidR="0050791F" w:rsidRPr="00635B61">
            <w:rPr>
              <w:rFonts w:ascii="Baskerville Old Face" w:hAnsi="Baskerville Old Face"/>
              <w:sz w:val="22"/>
              <w:szCs w:val="22"/>
            </w:rPr>
            <w:t>:</w:t>
          </w:r>
          <w:r w:rsidR="00BD3F2E" w:rsidRPr="00635B61">
            <w:rPr>
              <w:rFonts w:ascii="Baskerville Old Face" w:hAnsi="Baskerville Old Face"/>
              <w:sz w:val="22"/>
              <w:szCs w:val="22"/>
            </w:rPr>
            <w:t xml:space="preserve"> (PowerPoint, Excel</w:t>
          </w:r>
          <w:r w:rsidRPr="00635B61">
            <w:rPr>
              <w:rFonts w:ascii="Baskerville Old Face" w:hAnsi="Baskerville Old Face"/>
              <w:sz w:val="22"/>
              <w:szCs w:val="22"/>
            </w:rPr>
            <w:t xml:space="preserve"> Spreadsheet, Data entry). 53 WPM. Experience with CISCO</w:t>
          </w:r>
          <w:r w:rsidR="006C1759" w:rsidRPr="00635B61">
            <w:rPr>
              <w:rFonts w:ascii="Baskerville Old Face" w:hAnsi="Baskerville Old Face"/>
              <w:sz w:val="22"/>
              <w:szCs w:val="22"/>
            </w:rPr>
            <w:t>, SKYPE</w:t>
          </w:r>
          <w:r w:rsidRPr="00635B61">
            <w:rPr>
              <w:rFonts w:ascii="Baskerville Old Face" w:hAnsi="Baskerville Old Face"/>
              <w:sz w:val="22"/>
              <w:szCs w:val="22"/>
            </w:rPr>
            <w:t xml:space="preserve"> and </w:t>
          </w:r>
          <w:proofErr w:type="spellStart"/>
          <w:r w:rsidRPr="00635B61">
            <w:rPr>
              <w:rFonts w:ascii="Baskerville Old Face" w:hAnsi="Baskerville Old Face"/>
              <w:sz w:val="22"/>
              <w:szCs w:val="22"/>
            </w:rPr>
            <w:t>Liveperson</w:t>
          </w:r>
          <w:proofErr w:type="spellEnd"/>
          <w:r w:rsidRPr="00635B61">
            <w:rPr>
              <w:rFonts w:ascii="Baskerville Old Face" w:hAnsi="Baskerville Old Face"/>
              <w:sz w:val="22"/>
              <w:szCs w:val="22"/>
            </w:rPr>
            <w:t xml:space="preserve">. </w:t>
          </w:r>
        </w:p>
        <w:p w14:paraId="3285FCA6" w14:textId="755FE66D" w:rsidR="00815B3B" w:rsidRPr="00635B61" w:rsidRDefault="00815B3B" w:rsidP="001B2B2D">
          <w:pPr>
            <w:pStyle w:val="JobTitle"/>
            <w:spacing w:line="240" w:lineRule="auto"/>
            <w:rPr>
              <w:rFonts w:ascii="Baskerville Old Face" w:hAnsi="Baskerville Old Face"/>
              <w:sz w:val="22"/>
              <w:szCs w:val="22"/>
            </w:rPr>
          </w:pPr>
          <w:r w:rsidRPr="00635B61">
            <w:rPr>
              <w:rFonts w:ascii="Baskerville Old Face" w:hAnsi="Baskerville Old Face"/>
              <w:sz w:val="22"/>
              <w:szCs w:val="22"/>
            </w:rPr>
            <w:t>Wilderness First Responder (WFR)</w:t>
          </w:r>
          <w:r w:rsidR="00014936" w:rsidRPr="00635B61">
            <w:rPr>
              <w:rFonts w:ascii="Baskerville Old Face" w:hAnsi="Baskerville Old Face"/>
              <w:sz w:val="22"/>
              <w:szCs w:val="22"/>
            </w:rPr>
            <w:t xml:space="preserve"> </w:t>
          </w:r>
          <w:r w:rsidR="00A402CA" w:rsidRPr="00635B61">
            <w:rPr>
              <w:rFonts w:ascii="Baskerville Old Face" w:hAnsi="Baskerville Old Face"/>
              <w:sz w:val="22"/>
              <w:szCs w:val="22"/>
            </w:rPr>
            <w:t xml:space="preserve">Wilderness Medicine of Utah. </w:t>
          </w:r>
        </w:p>
        <w:p w14:paraId="00381C53" w14:textId="44BB3C19" w:rsidR="00815B3B" w:rsidRPr="00635B61" w:rsidRDefault="00682A2C" w:rsidP="001B2B2D">
          <w:pPr>
            <w:pStyle w:val="JobTitle"/>
            <w:spacing w:line="240" w:lineRule="auto"/>
            <w:rPr>
              <w:rFonts w:ascii="Baskerville Old Face" w:hAnsi="Baskerville Old Face"/>
              <w:sz w:val="22"/>
              <w:szCs w:val="22"/>
            </w:rPr>
          </w:pPr>
          <w:r w:rsidRPr="00635B61">
            <w:rPr>
              <w:rFonts w:ascii="Baskerville Old Face" w:hAnsi="Baskerville Old Face"/>
              <w:sz w:val="22"/>
              <w:szCs w:val="22"/>
            </w:rPr>
            <w:t>Basic lif</w:t>
          </w:r>
          <w:r w:rsidR="0012452C" w:rsidRPr="00635B61">
            <w:rPr>
              <w:rFonts w:ascii="Baskerville Old Face" w:hAnsi="Baskerville Old Face"/>
              <w:sz w:val="22"/>
              <w:szCs w:val="22"/>
            </w:rPr>
            <w:t>e support provided for</w:t>
          </w:r>
          <w:r w:rsidR="00815B3B" w:rsidRPr="00635B61">
            <w:rPr>
              <w:rFonts w:ascii="Baskerville Old Face" w:hAnsi="Baskerville Old Face"/>
              <w:sz w:val="22"/>
              <w:szCs w:val="22"/>
            </w:rPr>
            <w:t xml:space="preserve"> heath</w:t>
          </w:r>
          <w:r w:rsidR="0012452C" w:rsidRPr="00635B61">
            <w:rPr>
              <w:rFonts w:ascii="Baskerville Old Face" w:hAnsi="Baskerville Old Face"/>
              <w:sz w:val="22"/>
              <w:szCs w:val="22"/>
            </w:rPr>
            <w:t xml:space="preserve"> care professional’s certified </w:t>
          </w:r>
          <w:r w:rsidR="00815B3B" w:rsidRPr="00635B61">
            <w:rPr>
              <w:rFonts w:ascii="Baskerville Old Face" w:hAnsi="Baskerville Old Face"/>
              <w:sz w:val="22"/>
              <w:szCs w:val="22"/>
            </w:rPr>
            <w:t>BLS-CPR</w:t>
          </w:r>
          <w:r w:rsidR="0012452C" w:rsidRPr="00635B61">
            <w:rPr>
              <w:rFonts w:ascii="Baskerville Old Face" w:hAnsi="Baskerville Old Face"/>
              <w:sz w:val="22"/>
              <w:szCs w:val="22"/>
            </w:rPr>
            <w:t xml:space="preserve"> &amp; </w:t>
          </w:r>
          <w:r w:rsidR="00815B3B" w:rsidRPr="00635B61">
            <w:rPr>
              <w:rFonts w:ascii="Baskerville Old Face" w:hAnsi="Baskerville Old Face"/>
              <w:sz w:val="22"/>
              <w:szCs w:val="22"/>
            </w:rPr>
            <w:t xml:space="preserve">AED </w:t>
          </w:r>
          <w:r w:rsidR="0012452C" w:rsidRPr="00635B61">
            <w:rPr>
              <w:rFonts w:ascii="Baskerville Old Face" w:hAnsi="Baskerville Old Face"/>
              <w:sz w:val="22"/>
              <w:szCs w:val="22"/>
            </w:rPr>
            <w:t>program</w:t>
          </w:r>
        </w:p>
        <w:p w14:paraId="6F1B0F53" w14:textId="078D1B14" w:rsidR="0025112C" w:rsidRDefault="0025112C" w:rsidP="001B2B2D">
          <w:pPr>
            <w:pStyle w:val="JobTitle"/>
            <w:spacing w:line="240" w:lineRule="auto"/>
            <w:rPr>
              <w:sz w:val="18"/>
            </w:rPr>
          </w:pPr>
        </w:p>
        <w:p w14:paraId="4FC91DFD" w14:textId="77777777" w:rsidR="00072282" w:rsidRDefault="00072282" w:rsidP="001B2B2D">
          <w:pPr>
            <w:pStyle w:val="JobTitle"/>
            <w:spacing w:line="240" w:lineRule="auto"/>
            <w:rPr>
              <w:sz w:val="18"/>
            </w:rPr>
          </w:pPr>
        </w:p>
        <w:p w14:paraId="3D91B17A" w14:textId="23407887" w:rsidR="0082536A" w:rsidRPr="00B7036E" w:rsidRDefault="005701EB" w:rsidP="00B7036E">
          <w:pPr>
            <w:pStyle w:val="BodyText"/>
            <w:spacing w:line="240" w:lineRule="auto"/>
          </w:pPr>
        </w:p>
      </w:sdtContent>
    </w:sdt>
    <w:sectPr w:rsidR="0082536A" w:rsidRPr="00B7036E" w:rsidSect="0082536A">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04CF9" w14:textId="77777777" w:rsidR="001B0474" w:rsidRDefault="001B0474">
      <w:pPr>
        <w:spacing w:line="240" w:lineRule="auto"/>
      </w:pPr>
      <w:r>
        <w:separator/>
      </w:r>
    </w:p>
  </w:endnote>
  <w:endnote w:type="continuationSeparator" w:id="0">
    <w:p w14:paraId="60BC9439" w14:textId="77777777" w:rsidR="001B0474" w:rsidRDefault="001B04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ヒラギノ角ゴ Pro W3">
    <w:charset w:val="4E"/>
    <w:family w:val="auto"/>
    <w:pitch w:val="variable"/>
    <w:sig w:usb0="00000001" w:usb1="08070000" w:usb2="00000010" w:usb3="00000000" w:csb0="0002000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F02B6" w14:textId="77777777" w:rsidR="001B0474" w:rsidRDefault="001B0474">
    <w:pPr>
      <w:pStyle w:val="Footer"/>
    </w:pPr>
    <w:r>
      <w:fldChar w:fldCharType="begin"/>
    </w:r>
    <w:r>
      <w:instrText xml:space="preserve"> Page </w:instrText>
    </w:r>
    <w:r>
      <w:fldChar w:fldCharType="separate"/>
    </w:r>
    <w:r w:rsidR="00B7036E">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1D2AF6" w14:textId="77777777" w:rsidR="001B0474" w:rsidRDefault="001B0474">
      <w:pPr>
        <w:spacing w:line="240" w:lineRule="auto"/>
      </w:pPr>
      <w:r>
        <w:separator/>
      </w:r>
    </w:p>
  </w:footnote>
  <w:footnote w:type="continuationSeparator" w:id="0">
    <w:p w14:paraId="34F41AE7" w14:textId="77777777" w:rsidR="001B0474" w:rsidRDefault="001B047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1B0474" w14:paraId="43481C9F" w14:textId="77777777">
      <w:tc>
        <w:tcPr>
          <w:tcW w:w="8298" w:type="dxa"/>
          <w:vAlign w:val="center"/>
        </w:tcPr>
        <w:p w14:paraId="386C7086" w14:textId="77777777" w:rsidR="001B0474" w:rsidRDefault="001B0474">
          <w:pPr>
            <w:pStyle w:val="Title"/>
          </w:pPr>
        </w:p>
      </w:tc>
      <w:tc>
        <w:tcPr>
          <w:tcW w:w="2718" w:type="dxa"/>
          <w:vAlign w:val="center"/>
        </w:tcPr>
        <w:p w14:paraId="33259168" w14:textId="77777777" w:rsidR="001B0474" w:rsidRDefault="001B0474">
          <w:pPr>
            <w:pStyle w:val="Boxes"/>
          </w:pPr>
          <w:r>
            <w:rPr>
              <w:noProof/>
            </w:rPr>
            <w:drawing>
              <wp:inline distT="0" distB="0" distL="0" distR="0" wp14:anchorId="586BAAB3" wp14:editId="358077EF">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C85DCAD" wp14:editId="566F8BF3">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058BE79" wp14:editId="378FEF97">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27E74036" wp14:editId="6D970E9D">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7188350" wp14:editId="62726BA7">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407ED16F" w14:textId="77777777" w:rsidR="001B0474" w:rsidRDefault="001B047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1B0474" w14:paraId="662F9786" w14:textId="77777777">
      <w:tc>
        <w:tcPr>
          <w:tcW w:w="8298" w:type="dxa"/>
          <w:vAlign w:val="center"/>
        </w:tcPr>
        <w:p w14:paraId="6F353834" w14:textId="4C0A6898" w:rsidR="001B0474" w:rsidRDefault="00D80200">
          <w:pPr>
            <w:pStyle w:val="Title"/>
          </w:pPr>
          <w:r>
            <w:t xml:space="preserve">Justin Russell </w:t>
          </w:r>
        </w:p>
      </w:tc>
      <w:tc>
        <w:tcPr>
          <w:tcW w:w="2718" w:type="dxa"/>
          <w:vAlign w:val="center"/>
        </w:tcPr>
        <w:p w14:paraId="67BA03C5" w14:textId="77777777" w:rsidR="001B0474" w:rsidRDefault="001B0474">
          <w:pPr>
            <w:pStyle w:val="Boxes"/>
          </w:pPr>
          <w:r>
            <w:rPr>
              <w:noProof/>
            </w:rPr>
            <w:drawing>
              <wp:inline distT="0" distB="0" distL="0" distR="0" wp14:anchorId="5A98CC78" wp14:editId="32E8F987">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EB97308" wp14:editId="1B7EBC38">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80780AA" wp14:editId="02DFEF2D">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63E736A9" wp14:editId="3828DCC5">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12AA4736" wp14:editId="297AADB2">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4AD4CC4A" w14:textId="07459C9F" w:rsidR="001B0474" w:rsidRPr="00164CA0" w:rsidRDefault="00750C08">
    <w:pPr>
      <w:pStyle w:val="ContactDetails"/>
      <w:rPr>
        <w:sz w:val="20"/>
        <w:szCs w:val="20"/>
      </w:rPr>
    </w:pPr>
    <w:r w:rsidRPr="00164CA0">
      <w:rPr>
        <w:sz w:val="20"/>
        <w:szCs w:val="20"/>
      </w:rPr>
      <w:t>537 Glasgow Ln</w:t>
    </w:r>
    <w:r w:rsidR="001B0474" w:rsidRPr="00164CA0">
      <w:rPr>
        <w:sz w:val="20"/>
        <w:szCs w:val="20"/>
      </w:rPr>
      <w:t xml:space="preserve"> </w:t>
    </w:r>
    <w:r w:rsidR="001B0474" w:rsidRPr="00164CA0">
      <w:rPr>
        <w:sz w:val="20"/>
        <w:szCs w:val="20"/>
      </w:rPr>
      <w:sym w:font="Wingdings 2" w:char="F097"/>
    </w:r>
    <w:r w:rsidRPr="00164CA0">
      <w:rPr>
        <w:sz w:val="20"/>
        <w:szCs w:val="20"/>
      </w:rPr>
      <w:t xml:space="preserve"> Heber City, Utah 84032</w:t>
    </w:r>
    <w:r w:rsidR="001B0474" w:rsidRPr="00164CA0">
      <w:rPr>
        <w:sz w:val="20"/>
        <w:szCs w:val="20"/>
      </w:rPr>
      <w:t xml:space="preserve"> </w:t>
    </w:r>
    <w:r w:rsidR="001B0474" w:rsidRPr="00164CA0">
      <w:rPr>
        <w:sz w:val="20"/>
        <w:szCs w:val="20"/>
      </w:rPr>
      <w:sym w:font="Wingdings 2" w:char="F097"/>
    </w:r>
    <w:r w:rsidR="00164CA0">
      <w:rPr>
        <w:sz w:val="20"/>
        <w:szCs w:val="20"/>
      </w:rPr>
      <w:t xml:space="preserve"> </w:t>
    </w:r>
    <w:r w:rsidR="001B0474" w:rsidRPr="00164CA0">
      <w:rPr>
        <w:sz w:val="20"/>
        <w:szCs w:val="20"/>
      </w:rPr>
      <w:t xml:space="preserve">208.794.0295 </w:t>
    </w:r>
    <w:r w:rsidR="001B0474" w:rsidRPr="00164CA0">
      <w:rPr>
        <w:sz w:val="20"/>
        <w:szCs w:val="20"/>
      </w:rPr>
      <w:sym w:font="Wingdings 2" w:char="F097"/>
    </w:r>
    <w:r w:rsidR="00164CA0">
      <w:rPr>
        <w:sz w:val="20"/>
        <w:szCs w:val="20"/>
      </w:rPr>
      <w:t xml:space="preserve"> </w:t>
    </w:r>
    <w:r w:rsidR="001B0474" w:rsidRPr="00164CA0">
      <w:rPr>
        <w:sz w:val="20"/>
        <w:szCs w:val="20"/>
      </w:rPr>
      <w:t xml:space="preserve">russelljus@gmail.com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9207C3E"/>
    <w:multiLevelType w:val="hybridMultilevel"/>
    <w:tmpl w:val="889A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880AC9"/>
    <w:multiLevelType w:val="hybridMultilevel"/>
    <w:tmpl w:val="07409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D61256"/>
    <w:multiLevelType w:val="hybridMultilevel"/>
    <w:tmpl w:val="5A9E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06681D"/>
    <w:multiLevelType w:val="hybridMultilevel"/>
    <w:tmpl w:val="DF8E0C4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72EF0A38"/>
    <w:multiLevelType w:val="hybridMultilevel"/>
    <w:tmpl w:val="61C6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2"/>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E6A75"/>
    <w:rsid w:val="00014936"/>
    <w:rsid w:val="00027826"/>
    <w:rsid w:val="000444D0"/>
    <w:rsid w:val="000620FF"/>
    <w:rsid w:val="00072282"/>
    <w:rsid w:val="000F3A3A"/>
    <w:rsid w:val="00121644"/>
    <w:rsid w:val="0012452C"/>
    <w:rsid w:val="001435A3"/>
    <w:rsid w:val="00164CA0"/>
    <w:rsid w:val="001B0474"/>
    <w:rsid w:val="001B2B2D"/>
    <w:rsid w:val="001B37F4"/>
    <w:rsid w:val="001D5BA2"/>
    <w:rsid w:val="001E13AC"/>
    <w:rsid w:val="001E240C"/>
    <w:rsid w:val="001E490C"/>
    <w:rsid w:val="002326E1"/>
    <w:rsid w:val="00236C1D"/>
    <w:rsid w:val="0025112C"/>
    <w:rsid w:val="00287F0D"/>
    <w:rsid w:val="00323325"/>
    <w:rsid w:val="00332C94"/>
    <w:rsid w:val="003923DC"/>
    <w:rsid w:val="003C72B4"/>
    <w:rsid w:val="00403FDA"/>
    <w:rsid w:val="004115ED"/>
    <w:rsid w:val="00416673"/>
    <w:rsid w:val="004B23C7"/>
    <w:rsid w:val="004F3832"/>
    <w:rsid w:val="0050791F"/>
    <w:rsid w:val="00526DFD"/>
    <w:rsid w:val="00537E35"/>
    <w:rsid w:val="00543C35"/>
    <w:rsid w:val="005701EB"/>
    <w:rsid w:val="00584014"/>
    <w:rsid w:val="005C6096"/>
    <w:rsid w:val="005D4926"/>
    <w:rsid w:val="0060002D"/>
    <w:rsid w:val="00635B61"/>
    <w:rsid w:val="00637450"/>
    <w:rsid w:val="00675787"/>
    <w:rsid w:val="00682A2C"/>
    <w:rsid w:val="006C1759"/>
    <w:rsid w:val="006D79BF"/>
    <w:rsid w:val="0072311F"/>
    <w:rsid w:val="00750C08"/>
    <w:rsid w:val="00770579"/>
    <w:rsid w:val="007C5DFB"/>
    <w:rsid w:val="00805A9B"/>
    <w:rsid w:val="008079E4"/>
    <w:rsid w:val="008134EB"/>
    <w:rsid w:val="00815B3B"/>
    <w:rsid w:val="0082536A"/>
    <w:rsid w:val="0087206A"/>
    <w:rsid w:val="0088255F"/>
    <w:rsid w:val="008B736C"/>
    <w:rsid w:val="008D1C37"/>
    <w:rsid w:val="00927D7A"/>
    <w:rsid w:val="00984629"/>
    <w:rsid w:val="009B3420"/>
    <w:rsid w:val="00A22AE0"/>
    <w:rsid w:val="00A3584A"/>
    <w:rsid w:val="00A402CA"/>
    <w:rsid w:val="00A44384"/>
    <w:rsid w:val="00A7111C"/>
    <w:rsid w:val="00A81BCB"/>
    <w:rsid w:val="00A946AC"/>
    <w:rsid w:val="00B7036E"/>
    <w:rsid w:val="00B7100B"/>
    <w:rsid w:val="00B7247E"/>
    <w:rsid w:val="00BD3F2E"/>
    <w:rsid w:val="00C1547C"/>
    <w:rsid w:val="00C35C44"/>
    <w:rsid w:val="00C63EB6"/>
    <w:rsid w:val="00C76661"/>
    <w:rsid w:val="00CE5C16"/>
    <w:rsid w:val="00CE60D5"/>
    <w:rsid w:val="00CE6A75"/>
    <w:rsid w:val="00D17A39"/>
    <w:rsid w:val="00D63F39"/>
    <w:rsid w:val="00D80200"/>
    <w:rsid w:val="00D93785"/>
    <w:rsid w:val="00DD2DB3"/>
    <w:rsid w:val="00DE1521"/>
    <w:rsid w:val="00E118EC"/>
    <w:rsid w:val="00E8448B"/>
    <w:rsid w:val="00F15D47"/>
    <w:rsid w:val="00F44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70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JobTitle">
    <w:name w:val="Job Title"/>
    <w:rsid w:val="00927D7A"/>
    <w:pPr>
      <w:tabs>
        <w:tab w:val="left" w:pos="360"/>
      </w:tabs>
      <w:suppressAutoHyphens/>
      <w:spacing w:line="288" w:lineRule="auto"/>
    </w:pPr>
    <w:rPr>
      <w:rFonts w:ascii="Helvetica Neue" w:eastAsia="ヒラギノ角ゴ Pro W3" w:hAnsi="Helvetica Neue" w:cs="Times New Roman"/>
      <w:color w:val="000000"/>
      <w:sz w:val="16"/>
      <w:szCs w:val="20"/>
    </w:rPr>
  </w:style>
  <w:style w:type="character" w:styleId="Hyperlink">
    <w:name w:val="Hyperlink"/>
    <w:basedOn w:val="DefaultParagraphFont"/>
    <w:rsid w:val="00584014"/>
    <w:rPr>
      <w:color w:val="00ED8F" w:themeColor="hyperlink"/>
      <w:u w:val="single"/>
    </w:rPr>
  </w:style>
  <w:style w:type="character" w:styleId="FollowedHyperlink">
    <w:name w:val="FollowedHyperlink"/>
    <w:basedOn w:val="DefaultParagraphFont"/>
    <w:rsid w:val="00332C94"/>
    <w:rPr>
      <w:color w:val="8D009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JobTitle">
    <w:name w:val="Job Title"/>
    <w:rsid w:val="00927D7A"/>
    <w:pPr>
      <w:tabs>
        <w:tab w:val="left" w:pos="360"/>
      </w:tabs>
      <w:suppressAutoHyphens/>
      <w:spacing w:line="288" w:lineRule="auto"/>
    </w:pPr>
    <w:rPr>
      <w:rFonts w:ascii="Helvetica Neue" w:eastAsia="ヒラギノ角ゴ Pro W3" w:hAnsi="Helvetica Neue" w:cs="Times New Roman"/>
      <w:color w:val="000000"/>
      <w:sz w:val="16"/>
      <w:szCs w:val="20"/>
    </w:rPr>
  </w:style>
  <w:style w:type="character" w:styleId="Hyperlink">
    <w:name w:val="Hyperlink"/>
    <w:basedOn w:val="DefaultParagraphFont"/>
    <w:rsid w:val="00584014"/>
    <w:rPr>
      <w:color w:val="00ED8F" w:themeColor="hyperlink"/>
      <w:u w:val="single"/>
    </w:rPr>
  </w:style>
  <w:style w:type="character" w:styleId="FollowedHyperlink">
    <w:name w:val="FollowedHyperlink"/>
    <w:basedOn w:val="DefaultParagraphFont"/>
    <w:rsid w:val="00332C94"/>
    <w:rPr>
      <w:color w:val="8D009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8:Office:Media:Templates: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B84CD2B505D94EAF633D840AF44127"/>
        <w:category>
          <w:name w:val="General"/>
          <w:gallery w:val="placeholder"/>
        </w:category>
        <w:types>
          <w:type w:val="bbPlcHdr"/>
        </w:types>
        <w:behaviors>
          <w:behavior w:val="content"/>
        </w:behaviors>
        <w:guid w:val="{6A3E8288-61F3-9D4B-9117-10E17219C842}"/>
      </w:docPartPr>
      <w:docPartBody>
        <w:p w:rsidR="006813D0" w:rsidRDefault="006813D0">
          <w:pPr>
            <w:pStyle w:val="71B84CD2B505D94EAF633D840AF44127"/>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BA61A308856BC4FBF3F4937FA10BAAA"/>
        <w:category>
          <w:name w:val="General"/>
          <w:gallery w:val="placeholder"/>
        </w:category>
        <w:types>
          <w:type w:val="bbPlcHdr"/>
        </w:types>
        <w:behaviors>
          <w:behavior w:val="content"/>
        </w:behaviors>
        <w:guid w:val="{B6EF4359-74D6-D24D-8FFE-73E00B0F8377}"/>
      </w:docPartPr>
      <w:docPartBody>
        <w:p w:rsidR="006813D0" w:rsidRDefault="006813D0">
          <w:pPr>
            <w:pStyle w:val="9BA61A308856BC4FBF3F4937FA10BAAA"/>
          </w:pPr>
          <w:r>
            <w:t>Lorem ipsum dolor</w:t>
          </w:r>
        </w:p>
      </w:docPartBody>
    </w:docPart>
    <w:docPart>
      <w:docPartPr>
        <w:name w:val="F801F3EF9F60374FB5947E5F51B0C314"/>
        <w:category>
          <w:name w:val="General"/>
          <w:gallery w:val="placeholder"/>
        </w:category>
        <w:types>
          <w:type w:val="bbPlcHdr"/>
        </w:types>
        <w:behaviors>
          <w:behavior w:val="content"/>
        </w:behaviors>
        <w:guid w:val="{E1242B27-3E5C-7049-B78E-B3DCA1CF8374}"/>
      </w:docPartPr>
      <w:docPartBody>
        <w:p w:rsidR="006813D0" w:rsidRDefault="006813D0">
          <w:pPr>
            <w:pStyle w:val="ListBullet"/>
          </w:pPr>
          <w:r>
            <w:t>Etiam cursus suscipit enim. Nulla facilisi. Integer eleifend diam eu diam. Donec dapibus enim sollicitudin nulla. Nam hendrerit. Nunc id nisi. Curabitur sed neque. Pellentesque placerat consequat pede.</w:t>
          </w:r>
        </w:p>
        <w:p w:rsidR="006813D0" w:rsidRDefault="006813D0">
          <w:pPr>
            <w:pStyle w:val="ListBullet"/>
          </w:pPr>
          <w:r>
            <w:t>Nullam dapibus elementum metus. Aenean libero sem, commodo euismod, imperdiet et, molestie vel, neque. Duis nec sapien eu pede consectetuer placerat.</w:t>
          </w:r>
        </w:p>
        <w:p w:rsidR="006813D0" w:rsidRDefault="006813D0">
          <w:pPr>
            <w:pStyle w:val="F801F3EF9F60374FB5947E5F51B0C314"/>
          </w:pPr>
          <w:r>
            <w:t>Pellentesque interdum, tellus non consectetuer mattis, lectus eros volutpat nunc, auctor nonummy nulla lectus nec tellus. Aliquam hendrerit lorem vulputate turpis.</w:t>
          </w:r>
        </w:p>
      </w:docPartBody>
    </w:docPart>
    <w:docPart>
      <w:docPartPr>
        <w:name w:val="F9175BBAA32E8A4B986F57F50199B31E"/>
        <w:category>
          <w:name w:val="General"/>
          <w:gallery w:val="placeholder"/>
        </w:category>
        <w:types>
          <w:type w:val="bbPlcHdr"/>
        </w:types>
        <w:behaviors>
          <w:behavior w:val="content"/>
        </w:behaviors>
        <w:guid w:val="{AE71F61E-1DFE-F947-8E6D-C07963C386CD}"/>
      </w:docPartPr>
      <w:docPartBody>
        <w:p w:rsidR="006813D0" w:rsidRDefault="006813D0">
          <w:pPr>
            <w:pStyle w:val="F9175BBAA32E8A4B986F57F50199B31E"/>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ヒラギノ角ゴ Pro W3">
    <w:charset w:val="4E"/>
    <w:family w:val="auto"/>
    <w:pitch w:val="variable"/>
    <w:sig w:usb0="00000001" w:usb1="08070000" w:usb2="00000010" w:usb3="00000000" w:csb0="0002000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6813D0"/>
    <w:rsid w:val="006813D0"/>
    <w:rsid w:val="00B710C5"/>
    <w:rsid w:val="00E06D86"/>
    <w:rsid w:val="00EF7B6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3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813D0"/>
    <w:pPr>
      <w:spacing w:after="200"/>
    </w:pPr>
    <w:rPr>
      <w:rFonts w:eastAsiaTheme="minorHAnsi"/>
      <w:sz w:val="20"/>
      <w:szCs w:val="22"/>
    </w:rPr>
  </w:style>
  <w:style w:type="character" w:customStyle="1" w:styleId="BodyTextChar">
    <w:name w:val="Body Text Char"/>
    <w:basedOn w:val="DefaultParagraphFont"/>
    <w:link w:val="BodyText"/>
    <w:rsid w:val="006813D0"/>
    <w:rPr>
      <w:rFonts w:eastAsiaTheme="minorHAnsi"/>
      <w:sz w:val="20"/>
      <w:szCs w:val="22"/>
    </w:rPr>
  </w:style>
  <w:style w:type="paragraph" w:customStyle="1" w:styleId="71B84CD2B505D94EAF633D840AF44127">
    <w:name w:val="71B84CD2B505D94EAF633D840AF44127"/>
    <w:rsid w:val="006813D0"/>
  </w:style>
  <w:style w:type="paragraph" w:customStyle="1" w:styleId="9BA61A308856BC4FBF3F4937FA10BAAA">
    <w:name w:val="9BA61A308856BC4FBF3F4937FA10BAAA"/>
    <w:rsid w:val="006813D0"/>
  </w:style>
  <w:style w:type="paragraph" w:styleId="ListBullet">
    <w:name w:val="List Bullet"/>
    <w:basedOn w:val="Normal"/>
    <w:rsid w:val="006813D0"/>
    <w:pPr>
      <w:numPr>
        <w:numId w:val="1"/>
      </w:numPr>
      <w:tabs>
        <w:tab w:val="clear" w:pos="360"/>
        <w:tab w:val="left" w:pos="270"/>
      </w:tabs>
      <w:spacing w:line="300" w:lineRule="auto"/>
      <w:ind w:left="288" w:hanging="288"/>
      <w:contextualSpacing/>
    </w:pPr>
    <w:rPr>
      <w:rFonts w:eastAsiaTheme="minorHAnsi"/>
      <w:sz w:val="20"/>
      <w:szCs w:val="22"/>
    </w:rPr>
  </w:style>
  <w:style w:type="paragraph" w:customStyle="1" w:styleId="F801F3EF9F60374FB5947E5F51B0C314">
    <w:name w:val="F801F3EF9F60374FB5947E5F51B0C314"/>
    <w:rsid w:val="006813D0"/>
  </w:style>
  <w:style w:type="paragraph" w:customStyle="1" w:styleId="657A37331FA5BC439B4696DCF02C92D5">
    <w:name w:val="657A37331FA5BC439B4696DCF02C92D5"/>
    <w:rsid w:val="006813D0"/>
  </w:style>
  <w:style w:type="paragraph" w:customStyle="1" w:styleId="1E374D4DFD349446A173655F3F7CD579">
    <w:name w:val="1E374D4DFD349446A173655F3F7CD579"/>
    <w:rsid w:val="006813D0"/>
  </w:style>
  <w:style w:type="paragraph" w:customStyle="1" w:styleId="7AE0D177B045FE449F3867DE4DC7D9BA">
    <w:name w:val="7AE0D177B045FE449F3867DE4DC7D9BA"/>
    <w:rsid w:val="006813D0"/>
  </w:style>
  <w:style w:type="paragraph" w:customStyle="1" w:styleId="BFBC9FD9B6D5C748A5E6DFED76781C3F">
    <w:name w:val="BFBC9FD9B6D5C748A5E6DFED76781C3F"/>
    <w:rsid w:val="006813D0"/>
  </w:style>
  <w:style w:type="paragraph" w:customStyle="1" w:styleId="810A1C3A98B0A94EAAA4D4B390554158">
    <w:name w:val="810A1C3A98B0A94EAAA4D4B390554158"/>
    <w:rsid w:val="006813D0"/>
  </w:style>
  <w:style w:type="paragraph" w:customStyle="1" w:styleId="1DB6635F3C2747439805603D5D30E2C4">
    <w:name w:val="1DB6635F3C2747439805603D5D30E2C4"/>
    <w:rsid w:val="006813D0"/>
  </w:style>
  <w:style w:type="paragraph" w:customStyle="1" w:styleId="F9175BBAA32E8A4B986F57F50199B31E">
    <w:name w:val="F9175BBAA32E8A4B986F57F50199B31E"/>
    <w:rsid w:val="006813D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TotalTime>
  <Pages>1</Pages>
  <Words>334</Words>
  <Characters>1908</Characters>
  <Application>Microsoft Macintosh Word</Application>
  <DocSecurity>0</DocSecurity>
  <Lines>15</Lines>
  <Paragraphs>4</Paragraphs>
  <ScaleCrop>false</ScaleCrop>
  <Manager/>
  <Company/>
  <LinksUpToDate>false</LinksUpToDate>
  <CharactersWithSpaces>2238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Russell</dc:creator>
  <cp:keywords/>
  <dc:description/>
  <cp:lastModifiedBy>Kathryn Auge</cp:lastModifiedBy>
  <cp:revision>2</cp:revision>
  <dcterms:created xsi:type="dcterms:W3CDTF">2021-03-29T01:45:00Z</dcterms:created>
  <dcterms:modified xsi:type="dcterms:W3CDTF">2021-03-29T01:45:00Z</dcterms:modified>
  <cp:category/>
</cp:coreProperties>
</file>